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705" w:rsidRDefault="00351A5F">
      <w:pPr>
        <w:pStyle w:val="Title"/>
      </w:pPr>
      <w:r>
        <w:t>Assignment 1</w:t>
      </w:r>
    </w:p>
    <w:p w:rsidR="001A2705" w:rsidRDefault="001A2705" w:rsidP="001A2705"/>
    <w:p w:rsidR="001A2705" w:rsidRDefault="001A2705" w:rsidP="001A2705">
      <w:r>
        <w:t xml:space="preserve">I used MATLAB to solve the assignment. High </w:t>
      </w:r>
      <w:proofErr w:type="gramStart"/>
      <w:r>
        <w:t>version(</w:t>
      </w:r>
      <w:proofErr w:type="gramEnd"/>
      <w:r>
        <w:t>maybe &gt;=2017a) of MATLAB and some toolboxes are required to use functions in my scripts.</w:t>
      </w:r>
    </w:p>
    <w:p w:rsidR="00855982" w:rsidRPr="00855982" w:rsidRDefault="00351A5F" w:rsidP="00855982">
      <w:pPr>
        <w:pStyle w:val="Heading1"/>
      </w:pPr>
      <w:r>
        <w:t>Question 1</w:t>
      </w:r>
    </w:p>
    <w:p w:rsidR="00351A5F" w:rsidRDefault="00351A5F" w:rsidP="00351A5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Plot 10</w:t>
      </w:r>
      <w:r w:rsidRPr="00C84BFB">
        <w:rPr>
          <w:rFonts w:ascii="Times New Roman" w:hAnsi="Times New Roman" w:cs="Times New Roman"/>
          <w:szCs w:val="20"/>
        </w:rPr>
        <w:t xml:space="preserve"> samples, spaced uniformly in range [0, 1], </w:t>
      </w:r>
      <w:r>
        <w:rPr>
          <w:rFonts w:ascii="Times New Roman" w:hAnsi="Times New Roman" w:cs="Times New Roman"/>
          <w:szCs w:val="20"/>
        </w:rPr>
        <w:t>with</w:t>
      </w:r>
      <w:r w:rsidRPr="00C84BFB">
        <w:rPr>
          <w:rFonts w:ascii="Times New Roman" w:hAnsi="Times New Roman" w:cs="Times New Roman"/>
          <w:szCs w:val="20"/>
        </w:rPr>
        <w:t xml:space="preserve"> the function </w:t>
      </w:r>
      <w:proofErr w:type="gramStart"/>
      <w:r w:rsidRPr="00C84BFB">
        <w:rPr>
          <w:rFonts w:ascii="Times New Roman" w:hAnsi="Times New Roman" w:cs="Times New Roman"/>
          <w:szCs w:val="20"/>
        </w:rPr>
        <w:t>sin(</w:t>
      </w:r>
      <w:proofErr w:type="gramEnd"/>
      <w:r w:rsidRPr="00C84BFB">
        <w:rPr>
          <w:rFonts w:ascii="Times New Roman" w:hAnsi="Times New Roman" w:cs="Times New Roman"/>
          <w:szCs w:val="20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πx</m:t>
        </m:r>
      </m:oMath>
      <w:r>
        <w:rPr>
          <w:rFonts w:ascii="Times New Roman" w:hAnsi="Times New Roman" w:cs="Times New Roman"/>
          <w:szCs w:val="20"/>
        </w:rPr>
        <w:t xml:space="preserve">) with Gaussian noise </w:t>
      </w:r>
      <w:r w:rsidRPr="00C84BFB">
        <w:rPr>
          <w:rFonts w:ascii="Times New Roman" w:hAnsi="Times New Roman" w:cs="Times New Roman"/>
          <w:szCs w:val="20"/>
        </w:rPr>
        <w:t xml:space="preserve">like </w:t>
      </w:r>
      <w:r>
        <w:rPr>
          <w:rFonts w:ascii="Times New Roman" w:hAnsi="Times New Roman" w:cs="Times New Roman"/>
          <w:szCs w:val="20"/>
        </w:rPr>
        <w:t>below</w:t>
      </w:r>
      <w:r w:rsidRPr="00C84BFB">
        <w:rPr>
          <w:rFonts w:ascii="Times New Roman" w:hAnsi="Times New Roman" w:cs="Times New Roman"/>
          <w:szCs w:val="20"/>
        </w:rPr>
        <w:t>.</w:t>
      </w:r>
    </w:p>
    <w:p w:rsidR="00855982" w:rsidRDefault="00351A5F" w:rsidP="00351A5F">
      <w:pPr>
        <w:rPr>
          <w:rFonts w:ascii="Times New Roman" w:hAnsi="Times New Roman" w:cs="Times New Roman"/>
          <w:noProof/>
          <w:szCs w:val="20"/>
        </w:rPr>
      </w:pPr>
      <w:r w:rsidRPr="00351A5F">
        <w:rPr>
          <w:rFonts w:ascii="Times New Roman" w:hAnsi="Times New Roman" w:cs="Times New Roman"/>
          <w:noProof/>
          <w:szCs w:val="20"/>
        </w:rPr>
        <w:t xml:space="preserve"> </w:t>
      </w: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7CA2E98A" wp14:editId="10E66120">
            <wp:extent cx="5160010" cy="3438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5F" w:rsidRDefault="00351A5F" w:rsidP="00351A5F">
      <w:pPr>
        <w:pStyle w:val="Heading2"/>
      </w:pPr>
      <w:r>
        <w:lastRenderedPageBreak/>
        <w:t>CODE</w:t>
      </w:r>
    </w:p>
    <w:p w:rsidR="001A2705" w:rsidRDefault="00351A5F" w:rsidP="001A2705">
      <w:pPr>
        <w:keepNext/>
      </w:pPr>
      <w:r>
        <w:rPr>
          <w:noProof/>
        </w:rPr>
        <mc:AlternateContent>
          <mc:Choice Requires="wps">
            <w:drawing>
              <wp:inline distT="0" distB="0" distL="0" distR="0">
                <wp:extent cx="5924550" cy="1404620"/>
                <wp:effectExtent l="0" t="0" r="19050" b="1968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figure option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([-1.5, 1.5]), 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'Question 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'x'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plot original signal y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2 * pi * x)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(0, 1), sin(2 * pi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(0, 1)),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generate gaussian noise samples with range = [0, 1], number of samples = 10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gaussianNoise_samples_10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GaussianNoise_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[0, 1], 10);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gaussian noise samples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gaussianNoise_samples_10.x, gaussianNoise_samples_10.y,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51A5F" w:rsidRDefault="00351A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">
                <v:textbox style="mso-fit-shape-to-text:t">
                  <w:txbxContent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figure option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([-1.5, 1.5]), 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'Question 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'x'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plot original signal y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2 * pi * x)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(0, 1), sin(2 * pi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(0, 1)),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generate gaussian noise samples with range = [0, 1], number of samples = 10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gaussianNoise_samples_10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GaussianNoise_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generator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[0, 1], 10);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gaussian noise samples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gaussianNoise_samples_10.x, gaussianNoise_samples_10.y,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51A5F" w:rsidRDefault="00351A5F"/>
                  </w:txbxContent>
                </v:textbox>
                <w10:anchorlock/>
              </v:shape>
            </w:pict>
          </mc:Fallback>
        </mc:AlternateContent>
      </w:r>
    </w:p>
    <w:p w:rsidR="00351A5F" w:rsidRDefault="001A2705" w:rsidP="001A2705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E5542">
        <w:rPr>
          <w:noProof/>
        </w:rPr>
        <w:t>1</w:t>
      </w:r>
      <w:r>
        <w:fldChar w:fldCharType="end"/>
      </w:r>
      <w:r>
        <w:t xml:space="preserve"> / Question1.m</w:t>
      </w:r>
    </w:p>
    <w:p w:rsidR="00351A5F" w:rsidRDefault="00351A5F" w:rsidP="00351A5F">
      <w:r>
        <w:t xml:space="preserve"> Simply </w:t>
      </w:r>
      <w:r w:rsidR="001A2705">
        <w:t>plot sine graph on given range [0, 1], and generate given number of samples with gaussian noise added coordinates.</w:t>
      </w:r>
    </w:p>
    <w:p w:rsidR="00351A5F" w:rsidRDefault="00351A5F" w:rsidP="00351A5F">
      <w:r>
        <w:t xml:space="preserve"> Here is my defined function </w:t>
      </w:r>
      <w:proofErr w:type="spellStart"/>
      <w:r>
        <w:t>GaussianNoise_generator</w:t>
      </w:r>
      <w:r w:rsidR="001A2705">
        <w:t>.m</w:t>
      </w:r>
      <w:proofErr w:type="spellEnd"/>
    </w:p>
    <w:p w:rsidR="001A2705" w:rsidRDefault="00351A5F" w:rsidP="001A2705">
      <w:pPr>
        <w:keepNext/>
      </w:pPr>
      <w:r>
        <w:rPr>
          <w:noProof/>
        </w:rPr>
        <mc:AlternateContent>
          <mc:Choice Requires="wps">
            <w:drawing>
              <wp:inline distT="0" distB="0" distL="0" distR="0">
                <wp:extent cx="5924550" cy="1404620"/>
                <wp:effectExtent l="0" t="0" r="19050" b="2095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gaussianNoise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GaussianNoise_generator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 range,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numberOf_samples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%GAUSSIANNOISE_GENERATOR: generates given number of samples coordinates that spaced uniformly in given range, with the 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2 * pi * x) added gaussian noise. returning coordinates are table. 'x' means x-coordinates, and 'y' means y-coordinates.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1), range(2),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numberOf_samples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awgn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sin(2 * pi * x), 10);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gaussianNoise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table(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x, y);</w:t>
                            </w:r>
                          </w:p>
                          <w:p w:rsidR="00351A5F" w:rsidRDefault="00351A5F" w:rsidP="0035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nPA1E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gaussianNoise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GaussianNoise_generator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 range,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numberOf_samples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)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%GAUSSIANNOISE_GENERATOR: generates given number of samples coordinates that spaced uniformly in given range, with the 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2 * pi * x) added gaussian noise. returning coordinates are table. 'x' means x-coordinates, and 'y' means y-coordinates.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range(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1), range(2),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numberOf_samples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y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awgn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sin(2 * pi * x), 10);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gaussianNoise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table(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x, y);</w:t>
                      </w:r>
                    </w:p>
                    <w:p w:rsidR="00351A5F" w:rsidRDefault="00351A5F" w:rsidP="0035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1A5F" w:rsidRDefault="001A2705" w:rsidP="001A2705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E5542">
        <w:rPr>
          <w:noProof/>
        </w:rPr>
        <w:t>2</w:t>
      </w:r>
      <w:r>
        <w:fldChar w:fldCharType="end"/>
      </w:r>
      <w:r>
        <w:t xml:space="preserve"> / </w:t>
      </w:r>
      <w:proofErr w:type="spellStart"/>
      <w:r>
        <w:t>GaussianNoise_generator.m</w:t>
      </w:r>
      <w:proofErr w:type="spellEnd"/>
    </w:p>
    <w:p w:rsidR="001A2705" w:rsidRDefault="00F62B7B" w:rsidP="00351A5F">
      <w:r>
        <w:t xml:space="preserve"> </w:t>
      </w:r>
      <w:r w:rsidRPr="00F62B7B">
        <w:t xml:space="preserve">out = </w:t>
      </w:r>
      <w:proofErr w:type="spellStart"/>
      <w:r w:rsidRPr="00F62B7B">
        <w:t>awgn</w:t>
      </w:r>
      <w:proofErr w:type="spellEnd"/>
      <w:r w:rsidRPr="00F62B7B">
        <w:t>(</w:t>
      </w:r>
      <w:proofErr w:type="spellStart"/>
      <w:proofErr w:type="gramStart"/>
      <w:r w:rsidRPr="00F62B7B">
        <w:t>in,snr</w:t>
      </w:r>
      <w:proofErr w:type="spellEnd"/>
      <w:proofErr w:type="gramEnd"/>
      <w:r w:rsidRPr="00F62B7B">
        <w:t xml:space="preserve">) adds white Gaussian noise to the vector signal in. This syntax assumes that the power of in is 0 </w:t>
      </w:r>
      <w:proofErr w:type="spellStart"/>
      <w:r w:rsidRPr="00F62B7B">
        <w:t>dBW</w:t>
      </w:r>
      <w:proofErr w:type="spellEnd"/>
      <w:r w:rsidRPr="00F62B7B">
        <w:t>.</w:t>
      </w:r>
    </w:p>
    <w:p w:rsidR="00F62B7B" w:rsidRDefault="00F62B7B" w:rsidP="00351A5F"/>
    <w:p w:rsidR="00F62B7B" w:rsidRDefault="00F62B7B" w:rsidP="00F62B7B">
      <w:pPr>
        <w:pStyle w:val="Heading2"/>
      </w:pPr>
      <w:r>
        <w:lastRenderedPageBreak/>
        <w:t>RESULT</w:t>
      </w:r>
    </w:p>
    <w:p w:rsidR="00F62B7B" w:rsidRDefault="00F62B7B" w:rsidP="00F62B7B">
      <w:pPr>
        <w:keepNext/>
        <w:jc w:val="center"/>
      </w:pP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7B" w:rsidRPr="00F62B7B" w:rsidRDefault="00F62B7B" w:rsidP="00F62B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E5542">
        <w:rPr>
          <w:noProof/>
        </w:rPr>
        <w:t>1</w:t>
      </w:r>
      <w:r>
        <w:fldChar w:fldCharType="end"/>
      </w:r>
      <w:r>
        <w:t xml:space="preserve"> / Result of Question 1</w:t>
      </w:r>
    </w:p>
    <w:p w:rsidR="00CA4B61" w:rsidRDefault="00CA4B61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1A2705" w:rsidRDefault="001A2705" w:rsidP="001A2705">
      <w:pPr>
        <w:pStyle w:val="Heading1"/>
      </w:pPr>
      <w:r>
        <w:lastRenderedPageBreak/>
        <w:t>Question 2</w:t>
      </w:r>
    </w:p>
    <w:p w:rsidR="001A2705" w:rsidRDefault="001A2705" w:rsidP="001A2705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Generate</w:t>
      </w:r>
      <w:r w:rsidRPr="00C84BFB">
        <w:rPr>
          <w:rFonts w:ascii="Times New Roman" w:hAnsi="Times New Roman" w:cs="Times New Roman"/>
          <w:szCs w:val="20"/>
        </w:rPr>
        <w:t xml:space="preserve"> regression lines with polynomial basis function </w:t>
      </w:r>
      <w:r>
        <w:rPr>
          <w:rFonts w:ascii="Times New Roman" w:hAnsi="Times New Roman" w:cs="Times New Roman"/>
          <w:szCs w:val="20"/>
        </w:rPr>
        <w:t xml:space="preserve">with order </w:t>
      </w:r>
      <w:r w:rsidRPr="00C84BFB">
        <w:rPr>
          <w:rFonts w:ascii="Times New Roman" w:hAnsi="Times New Roman" w:cs="Times New Roman"/>
          <w:szCs w:val="20"/>
        </w:rPr>
        <w:t>1, 3, 5,</w:t>
      </w:r>
      <w:r>
        <w:rPr>
          <w:rFonts w:ascii="Times New Roman" w:hAnsi="Times New Roman" w:cs="Times New Roman"/>
          <w:szCs w:val="20"/>
        </w:rPr>
        <w:t xml:space="preserve"> and</w:t>
      </w:r>
      <w:r w:rsidRPr="00C84BFB">
        <w:rPr>
          <w:rFonts w:ascii="Times New Roman" w:hAnsi="Times New Roman" w:cs="Times New Roman"/>
          <w:szCs w:val="20"/>
        </w:rPr>
        <w:t xml:space="preserve"> 9.</w:t>
      </w:r>
    </w:p>
    <w:p w:rsidR="001A2705" w:rsidRDefault="001A2705" w:rsidP="001A2705"/>
    <w:p w:rsidR="001A2705" w:rsidRDefault="001A2705" w:rsidP="001A2705">
      <w:pPr>
        <w:pStyle w:val="Heading2"/>
      </w:pPr>
      <w:r>
        <w:t>CODE</w:t>
      </w:r>
    </w:p>
    <w:p w:rsidR="001A2705" w:rsidRDefault="001A2705" w:rsidP="001A2705">
      <w:pPr>
        <w:keepNext/>
      </w:pPr>
      <w:r>
        <w:rPr>
          <w:noProof/>
        </w:rPr>
        <mc:AlternateContent>
          <mc:Choice Requires="wps">
            <w:drawing>
              <wp:inline distT="0" distB="0" distL="0" distR="0">
                <wp:extent cx="5924550" cy="1404620"/>
                <wp:effectExtent l="0" t="0" r="1905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figure option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2),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([-1.5, 1.5]), 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'Question 2'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'x'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plot original signal y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2 * pi * x)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(0, 1), sin(2 * pi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(0, 1)),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already made samples.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gaussianNoise_samples_10.x, gaussianNoise_samples_10.y,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generate regression lines with given order and plot them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order = [1, 3, 5, 9]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regression_line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RegressionLine_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[0, 1], gaussianNoise_samples_10, order);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regression_line.x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regression_line.y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'--'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clear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regression_line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show legend</w:t>
                            </w:r>
                          </w:p>
                          <w:p w:rsidR="001A2705" w:rsidRP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'original signal'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'gaussian noise samples: 10'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'3'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'5'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'9'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">
                <v:textbox style="mso-fit-shape-to-text:t">
                  <w:txbxContent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figure option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2),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([-1.5, 1.5]), 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'Question 2'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'x'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plot original signal y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2 * pi * x)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(0, 1), sin(2 * pi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(0, 1)),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already made samples.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gaussianNoise_samples_10.x, gaussianNoise_samples_10.y,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generate regression lines with given order and plot them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order = [1, 3, 5, 9]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regression_line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RegressionLine_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generator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[0, 1], gaussianNoise_samples_10, order);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regression_line.x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regression_line.y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'--'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clear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regression_line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show legend</w:t>
                      </w:r>
                    </w:p>
                    <w:p w:rsidR="001A2705" w:rsidRP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'original signal'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'gaussian noise samples: 10'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'3'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'5'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'9'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2705" w:rsidRDefault="001A2705" w:rsidP="001A2705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E5542">
        <w:rPr>
          <w:noProof/>
        </w:rPr>
        <w:t>3</w:t>
      </w:r>
      <w:r>
        <w:fldChar w:fldCharType="end"/>
      </w:r>
      <w:r>
        <w:t xml:space="preserve"> / Question2.m</w:t>
      </w:r>
    </w:p>
    <w:p w:rsidR="001A2705" w:rsidRDefault="001A2705" w:rsidP="001A2705">
      <w:r>
        <w:t xml:space="preserve"> And Here is my defined function </w:t>
      </w:r>
      <w:proofErr w:type="spellStart"/>
      <w:r>
        <w:t>RegressionLine_generator.m</w:t>
      </w:r>
      <w:proofErr w:type="spellEnd"/>
    </w:p>
    <w:p w:rsidR="001A2705" w:rsidRDefault="001A2705" w:rsidP="001A2705">
      <w:pPr>
        <w:keepNext/>
      </w:pPr>
      <w:r>
        <w:rPr>
          <w:noProof/>
        </w:rPr>
        <mc:AlternateContent>
          <mc:Choice Requires="wps">
            <w:drawing>
              <wp:inline distT="0" distB="0" distL="0" distR="0">
                <wp:extent cx="5934075" cy="1404620"/>
                <wp:effectExtent l="0" t="0" r="28575" b="1333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]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RegressionLine_generator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 range, sample, order )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%REGRESSIONLINE_GENERATOR generates regression line with given order from given samples in given range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1), range(2));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polynomial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polyfit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sample.x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sample.y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order);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polyval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polynomial, x);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regression_line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table(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x, y);</w:t>
                            </w:r>
                          </w:p>
                          <w:p w:rsidR="001A2705" w:rsidRPr="001A2705" w:rsidRDefault="001A2705" w:rsidP="001A27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6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">
                <v:textbox style="mso-fit-shape-to-text:t">
                  <w:txbxContent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RegressionLine_generator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 range, sample, order )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%REGRESSIONLINE_GENERATOR generates regression line with given order from given samples in given range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range(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1), range(2));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polynomial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polyfit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sample.x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sample.y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order);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y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polyval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polynomial, x);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regression_line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table(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x, y);</w:t>
                      </w:r>
                    </w:p>
                    <w:p w:rsidR="001A2705" w:rsidRPr="001A2705" w:rsidRDefault="001A2705" w:rsidP="001A27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2705" w:rsidRDefault="001A2705" w:rsidP="001A2705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E5542">
        <w:rPr>
          <w:noProof/>
        </w:rPr>
        <w:t>4</w:t>
      </w:r>
      <w:r>
        <w:fldChar w:fldCharType="end"/>
      </w:r>
      <w:r>
        <w:t xml:space="preserve"> / </w:t>
      </w:r>
      <w:proofErr w:type="spellStart"/>
      <w:r>
        <w:t>RegressionLine_generator.m</w:t>
      </w:r>
      <w:proofErr w:type="spellEnd"/>
    </w:p>
    <w:p w:rsidR="001A2705" w:rsidRDefault="00F62B7B" w:rsidP="00F62B7B">
      <w:r>
        <w:t xml:space="preserve"> </w:t>
      </w:r>
      <w:r w:rsidRPr="00F62B7B">
        <w:t xml:space="preserve">p = </w:t>
      </w:r>
      <w:proofErr w:type="spellStart"/>
      <w:r w:rsidRPr="00F62B7B">
        <w:t>polyfit</w:t>
      </w:r>
      <w:proofErr w:type="spellEnd"/>
      <w:r w:rsidRPr="00F62B7B">
        <w:t>(</w:t>
      </w:r>
      <w:proofErr w:type="spellStart"/>
      <w:proofErr w:type="gramStart"/>
      <w:r w:rsidRPr="00F62B7B">
        <w:t>x,y</w:t>
      </w:r>
      <w:proofErr w:type="gramEnd"/>
      <w:r w:rsidRPr="00F62B7B">
        <w:t>,n</w:t>
      </w:r>
      <w:proofErr w:type="spellEnd"/>
      <w:r w:rsidRPr="00F62B7B">
        <w:t>) returns the coefficients for a polynomial p(x) of degree n that is a best fit (in a least-squares sense) for the data in y. The coefficients in p are in descending powers, and the length of p is n+1</w:t>
      </w:r>
      <w:r>
        <w:t>.</w:t>
      </w:r>
    </w:p>
    <w:p w:rsidR="00F62B7B" w:rsidRPr="00F62B7B" w:rsidRDefault="00F62B7B" w:rsidP="00F62B7B">
      <w:r>
        <w:lastRenderedPageBreak/>
        <w:t xml:space="preserve"> </w:t>
      </w:r>
      <w:hyperlink r:id="rId12" w:anchor="d117e1058013" w:history="1">
        <w:r w:rsidRPr="00F62B7B">
          <w:rPr>
            <w:rStyle w:val="Hyperlink"/>
          </w:rPr>
          <w:t>y</w:t>
        </w:r>
      </w:hyperlink>
      <w:r w:rsidRPr="00F62B7B">
        <w:t xml:space="preserve"> = </w:t>
      </w:r>
      <w:proofErr w:type="spellStart"/>
      <w:r w:rsidRPr="00F62B7B">
        <w:t>polyval</w:t>
      </w:r>
      <w:proofErr w:type="spellEnd"/>
      <w:r w:rsidRPr="00F62B7B">
        <w:t>(</w:t>
      </w:r>
      <w:proofErr w:type="spellStart"/>
      <w:r w:rsidRPr="00F62B7B">
        <w:fldChar w:fldCharType="begin"/>
      </w:r>
      <w:r w:rsidRPr="00F62B7B">
        <w:instrText xml:space="preserve"> HYPERLINK "https://kr.mathworks.com/help/matlab/ref/polyval.html?lang=en" \l "f93-999699_sep_shared-p" </w:instrText>
      </w:r>
      <w:r w:rsidRPr="00F62B7B">
        <w:fldChar w:fldCharType="separate"/>
      </w:r>
      <w:r w:rsidRPr="00F62B7B">
        <w:rPr>
          <w:rStyle w:val="Hyperlink"/>
        </w:rPr>
        <w:t>p</w:t>
      </w:r>
      <w:r w:rsidRPr="00F62B7B">
        <w:fldChar w:fldCharType="end"/>
      </w:r>
      <w:r w:rsidRPr="00F62B7B">
        <w:t>,</w:t>
      </w:r>
      <w:hyperlink r:id="rId13" w:anchor="d117e1057829" w:history="1">
        <w:r w:rsidRPr="00F62B7B">
          <w:rPr>
            <w:rStyle w:val="Hyperlink"/>
          </w:rPr>
          <w:t>x</w:t>
        </w:r>
        <w:proofErr w:type="spellEnd"/>
      </w:hyperlink>
      <w:r w:rsidRPr="00F62B7B">
        <w:t>) evaluates the polynomial p at each point in x. The argument p is a vector of length n+1 whose elements are the coefficients (in descending powers) of an nth-degree polynomial:</w:t>
      </w:r>
    </w:p>
    <w:p w:rsidR="00F62B7B" w:rsidRPr="00F62B7B" w:rsidRDefault="00F62B7B" w:rsidP="00F62B7B">
      <w:pPr>
        <w:jc w:val="center"/>
      </w:pPr>
      <w:r w:rsidRPr="00F62B7B">
        <w:rPr>
          <w:i/>
          <w:iCs/>
        </w:rPr>
        <w:t>p</w:t>
      </w:r>
      <w:r w:rsidRPr="00F62B7B">
        <w:t>(</w:t>
      </w:r>
      <w:r w:rsidRPr="00F62B7B">
        <w:rPr>
          <w:i/>
          <w:iCs/>
        </w:rPr>
        <w:t>x</w:t>
      </w:r>
      <w:r w:rsidRPr="00F62B7B">
        <w:t>)=</w:t>
      </w:r>
      <w:r w:rsidRPr="00F62B7B">
        <w:rPr>
          <w:i/>
          <w:iCs/>
        </w:rPr>
        <w:t>p</w:t>
      </w:r>
      <w:r w:rsidRPr="00F62B7B">
        <w:t>1</w:t>
      </w:r>
      <w:r w:rsidRPr="00F62B7B">
        <w:rPr>
          <w:i/>
          <w:iCs/>
        </w:rPr>
        <w:t>xn</w:t>
      </w:r>
      <w:r w:rsidRPr="00F62B7B">
        <w:t>+</w:t>
      </w:r>
      <w:r w:rsidRPr="00F62B7B">
        <w:rPr>
          <w:i/>
          <w:iCs/>
        </w:rPr>
        <w:t>p</w:t>
      </w:r>
      <w:r w:rsidRPr="00F62B7B">
        <w:t>2</w:t>
      </w:r>
      <w:r w:rsidRPr="00F62B7B">
        <w:rPr>
          <w:i/>
          <w:iCs/>
        </w:rPr>
        <w:t>xn</w:t>
      </w:r>
      <w:r w:rsidRPr="00F62B7B">
        <w:t>−1+...+</w:t>
      </w:r>
      <w:r w:rsidRPr="00F62B7B">
        <w:rPr>
          <w:i/>
          <w:iCs/>
        </w:rPr>
        <w:t>pnx</w:t>
      </w:r>
      <w:r w:rsidRPr="00F62B7B">
        <w:t>+</w:t>
      </w:r>
      <w:r w:rsidRPr="00F62B7B">
        <w:rPr>
          <w:i/>
          <w:iCs/>
        </w:rPr>
        <w:t>pn</w:t>
      </w:r>
      <w:r w:rsidRPr="00F62B7B">
        <w:t>+1.</w:t>
      </w:r>
    </w:p>
    <w:p w:rsidR="00F62B7B" w:rsidRDefault="00F62B7B" w:rsidP="00F62B7B"/>
    <w:p w:rsidR="00F62B7B" w:rsidRDefault="00F62B7B" w:rsidP="00F62B7B">
      <w:pPr>
        <w:pStyle w:val="Heading2"/>
      </w:pPr>
      <w:r>
        <w:t>RESULT</w:t>
      </w:r>
    </w:p>
    <w:p w:rsidR="00F62B7B" w:rsidRDefault="00F62B7B" w:rsidP="00F62B7B">
      <w:pPr>
        <w:keepNext/>
        <w:jc w:val="center"/>
      </w:pP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7B" w:rsidRDefault="00F62B7B" w:rsidP="00F62B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E5542">
        <w:rPr>
          <w:noProof/>
        </w:rPr>
        <w:t>2</w:t>
      </w:r>
      <w:r>
        <w:fldChar w:fldCharType="end"/>
      </w:r>
      <w:r>
        <w:t xml:space="preserve"> / Result of Question 2</w:t>
      </w:r>
    </w:p>
    <w:p w:rsidR="00F62B7B" w:rsidRDefault="00F62B7B" w:rsidP="00F62B7B">
      <w:r>
        <w:t xml:space="preserve"> Polynomial with order 1 is underfitted because of too </w:t>
      </w:r>
      <w:r w:rsidR="002C2DD0">
        <w:t>few variables. Order 3 and 5 predict quite similar with original signal. But order 9 seems overfitted because of too many variables.</w:t>
      </w:r>
    </w:p>
    <w:p w:rsidR="002C2DD0" w:rsidRDefault="002C2DD0" w:rsidP="00F62B7B"/>
    <w:p w:rsidR="00CA4B61" w:rsidRDefault="00CA4B61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2C2DD0" w:rsidRDefault="002C2DD0" w:rsidP="002C2DD0">
      <w:pPr>
        <w:pStyle w:val="Heading1"/>
      </w:pPr>
      <w:r>
        <w:lastRenderedPageBreak/>
        <w:t>Question 3</w:t>
      </w:r>
    </w:p>
    <w:p w:rsidR="002C2DD0" w:rsidRDefault="002C2DD0" w:rsidP="002C2DD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Plot</w:t>
      </w:r>
      <w:r w:rsidRPr="00C84BFB">
        <w:rPr>
          <w:rFonts w:ascii="Times New Roman" w:hAnsi="Times New Roman" w:cs="Times New Roman"/>
          <w:szCs w:val="20"/>
        </w:rPr>
        <w:t xml:space="preserve"> 100 samples and then </w:t>
      </w:r>
      <w:r>
        <w:rPr>
          <w:rFonts w:ascii="Times New Roman" w:hAnsi="Times New Roman" w:cs="Times New Roman"/>
          <w:szCs w:val="20"/>
        </w:rPr>
        <w:t>generate</w:t>
      </w:r>
      <w:r w:rsidRPr="00C84BFB">
        <w:rPr>
          <w:rFonts w:ascii="Times New Roman" w:hAnsi="Times New Roman" w:cs="Times New Roman"/>
          <w:szCs w:val="20"/>
        </w:rPr>
        <w:t xml:space="preserve"> the regression lines</w:t>
      </w:r>
    </w:p>
    <w:p w:rsidR="002C2DD0" w:rsidRDefault="002C2DD0" w:rsidP="002C2DD0"/>
    <w:p w:rsidR="00AE5542" w:rsidRDefault="00AE5542" w:rsidP="00AE5542">
      <w:pPr>
        <w:pStyle w:val="Heading2"/>
      </w:pPr>
      <w:r>
        <w:t>CODE</w:t>
      </w:r>
    </w:p>
    <w:p w:rsidR="00AE5542" w:rsidRDefault="00AE5542" w:rsidP="00AE5542">
      <w:pPr>
        <w:keepNext/>
      </w:pPr>
      <w:r>
        <w:rPr>
          <w:noProof/>
        </w:rPr>
        <mc:AlternateContent>
          <mc:Choice Requires="wps">
            <w:drawing>
              <wp:inline distT="0" distB="0" distL="0" distR="0">
                <wp:extent cx="5924550" cy="1404620"/>
                <wp:effectExtent l="0" t="0" r="19050" b="2667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figure option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3),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([-1.5, 1.5]), 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'Question 3'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'x'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plot original signal y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2 * pi * x)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(0, 1), sin(2 * pi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(0, 1)),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generate gaussian noise samples with range = [0, 1], number of samples = 100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gaussianNoise_samples_100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GaussianNoise_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[0, 1], 100);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gaussian noise samples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gaussianNoise_samples_100.x, gaussianNoise_samples_100.y,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generate regression lines with given order and plot them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order = [1, 3, 5, 9]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regression_line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RegressionLine_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[0, 1], gaussianNoise_samples_100, order);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regression_line.x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regression_line.y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'--'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show legend</w:t>
                            </w:r>
                          </w:p>
                          <w:p w:rsidR="00AE5542" w:rsidRPr="00AE5542" w:rsidRDefault="00AE5542" w:rsidP="00AE55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'original signal'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'gaussian noise samples: 100'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'3'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'5'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'9'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JzJgIAAEwEAAAOAAAAZHJzL2Uyb0RvYy54bWysVNtu2zAMfR+wfxD0vtgxnL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C/aicy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figure option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3),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([-1.5, 1.5]), 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'Question 3'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'x'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plot original signal y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2 * pi * x)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(0, 1), sin(2 * pi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(0, 1)),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generate gaussian noise samples with range = [0, 1], number of samples = 100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gaussianNoise_samples_100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GaussianNoise_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generator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[0, 1], 100);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gaussian noise samples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gaussianNoise_samples_100.x, gaussianNoise_samples_100.y,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generate regression lines with given order and plot them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order = [1, 3, 5, 9]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regression_line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RegressionLine_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generator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[0, 1], gaussianNoise_samples_100, order);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regression_line.x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regression_line.y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'--'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show legend</w:t>
                      </w:r>
                    </w:p>
                    <w:p w:rsidR="00AE5542" w:rsidRPr="00AE5542" w:rsidRDefault="00AE5542" w:rsidP="00AE55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'original signal'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'gaussian noise samples: 100'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'3'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'5'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'9'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542" w:rsidRDefault="00AE5542" w:rsidP="00AE5542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/ Question3.m</w:t>
      </w:r>
    </w:p>
    <w:p w:rsidR="00AE5542" w:rsidRDefault="00AE5542" w:rsidP="00AE5542">
      <w:r>
        <w:t xml:space="preserve"> Similar as Question2.m, because I re-used the defined functions. I only changed the number of samples.</w:t>
      </w:r>
    </w:p>
    <w:p w:rsidR="00AE5542" w:rsidRDefault="00AE5542" w:rsidP="00AE5542"/>
    <w:p w:rsidR="00AE5542" w:rsidRDefault="00AE5542" w:rsidP="00AE5542">
      <w:pPr>
        <w:pStyle w:val="Heading2"/>
      </w:pPr>
      <w:r>
        <w:lastRenderedPageBreak/>
        <w:t>RESULT</w:t>
      </w:r>
    </w:p>
    <w:p w:rsidR="00AE5542" w:rsidRDefault="00AE5542" w:rsidP="00AE5542">
      <w:pPr>
        <w:keepNext/>
        <w:jc w:val="center"/>
      </w:pP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42" w:rsidRDefault="00AE5542" w:rsidP="00AE554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/ Result of Question 3</w:t>
      </w:r>
    </w:p>
    <w:p w:rsidR="00AE5542" w:rsidRDefault="00AE5542" w:rsidP="00AE5542">
      <w:r>
        <w:t xml:space="preserve"> One of way to prevent overfitting in Machine Learning is getting more data. In this Question, we obtained 10x </w:t>
      </w:r>
      <w:proofErr w:type="gramStart"/>
      <w:r>
        <w:t>data(</w:t>
      </w:r>
      <w:proofErr w:type="gramEnd"/>
      <w:r>
        <w:t>100 samples) than previous question so the polynomials whose order are lower than number of samples quite predict well.</w:t>
      </w:r>
    </w:p>
    <w:p w:rsidR="00AE5542" w:rsidRDefault="00AE5542" w:rsidP="00AE5542">
      <w:pPr>
        <w:rPr>
          <w:rFonts w:eastAsia="MS Mincho"/>
          <w:lang w:eastAsia="ko-KR"/>
        </w:rPr>
      </w:pPr>
    </w:p>
    <w:p w:rsidR="00CA4B61" w:rsidRDefault="00CA4B61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  <w:lang w:eastAsia="ko-KR"/>
        </w:rPr>
      </w:pPr>
      <w:r>
        <w:rPr>
          <w:lang w:eastAsia="ko-KR"/>
        </w:rPr>
        <w:br w:type="page"/>
      </w:r>
    </w:p>
    <w:p w:rsidR="00AE5542" w:rsidRDefault="009B7EB4" w:rsidP="009B7EB4">
      <w:pPr>
        <w:pStyle w:val="Heading1"/>
        <w:rPr>
          <w:lang w:eastAsia="ko-KR"/>
        </w:rPr>
      </w:pPr>
      <w:bookmarkStart w:id="0" w:name="_GoBack"/>
      <w:bookmarkEnd w:id="0"/>
      <w:r>
        <w:rPr>
          <w:lang w:eastAsia="ko-KR"/>
        </w:rPr>
        <w:lastRenderedPageBreak/>
        <w:t>Question 4</w:t>
      </w:r>
    </w:p>
    <w:p w:rsidR="009B7EB4" w:rsidRPr="009B7EB4" w:rsidRDefault="009B7EB4" w:rsidP="009B7EB4">
      <w:pPr>
        <w:rPr>
          <w:rFonts w:hint="eastAsia"/>
          <w:lang w:eastAsia="ko-KR"/>
        </w:rPr>
      </w:pPr>
      <w:r>
        <w:rPr>
          <w:rFonts w:ascii="Times New Roman" w:hAnsi="Times New Roman" w:cs="Times New Roman"/>
          <w:szCs w:val="20"/>
        </w:rPr>
        <w:t>Generate</w:t>
      </w:r>
      <w:r w:rsidRPr="00C84BFB">
        <w:rPr>
          <w:rFonts w:ascii="Times New Roman" w:hAnsi="Times New Roman" w:cs="Times New Roman"/>
          <w:szCs w:val="20"/>
        </w:rPr>
        <w:t xml:space="preserve"> the regression lines with a quadratic </w:t>
      </w:r>
      <w:r>
        <w:rPr>
          <w:rFonts w:ascii="Times New Roman" w:hAnsi="Times New Roman" w:cs="Times New Roman"/>
          <w:szCs w:val="20"/>
        </w:rPr>
        <w:t>regularization term</w:t>
      </w:r>
      <w:r w:rsidRPr="00C84BFB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with order </w:t>
      </w:r>
      <w:r w:rsidRPr="00C84BFB">
        <w:rPr>
          <w:rFonts w:ascii="Times New Roman" w:hAnsi="Times New Roman" w:cs="Times New Roman"/>
          <w:szCs w:val="20"/>
        </w:rPr>
        <w:t xml:space="preserve">1, 3, 5, </w:t>
      </w:r>
      <w:r>
        <w:rPr>
          <w:rFonts w:ascii="Times New Roman" w:hAnsi="Times New Roman" w:cs="Times New Roman"/>
          <w:szCs w:val="20"/>
        </w:rPr>
        <w:t xml:space="preserve">and </w:t>
      </w:r>
      <w:r w:rsidRPr="00C84BFB">
        <w:rPr>
          <w:rFonts w:ascii="Times New Roman" w:hAnsi="Times New Roman" w:cs="Times New Roman"/>
          <w:szCs w:val="20"/>
        </w:rPr>
        <w:t>9</w:t>
      </w:r>
      <w:r>
        <w:rPr>
          <w:rFonts w:ascii="Times New Roman" w:hAnsi="Times New Roman" w:cs="Times New Roman"/>
          <w:szCs w:val="20"/>
        </w:rPr>
        <w:t xml:space="preserve">. Show how the lines are changed with respect to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λ</m:t>
        </m:r>
      </m:oMath>
      <w:r>
        <w:rPr>
          <w:rFonts w:ascii="Times New Roman" w:hAnsi="Times New Roman" w:cs="Times New Roman"/>
          <w:szCs w:val="20"/>
        </w:rPr>
        <w:t>.</w:t>
      </w:r>
    </w:p>
    <w:p w:rsidR="002C2DD0" w:rsidRPr="002C2DD0" w:rsidRDefault="002C2DD0" w:rsidP="002C2DD0"/>
    <w:sectPr w:rsidR="002C2DD0" w:rsidRPr="002C2DD0" w:rsidSect="00351A5F"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6BF" w:rsidRDefault="00AB36BF" w:rsidP="00855982">
      <w:pPr>
        <w:spacing w:after="0" w:line="240" w:lineRule="auto"/>
      </w:pPr>
      <w:r>
        <w:separator/>
      </w:r>
    </w:p>
  </w:endnote>
  <w:endnote w:type="continuationSeparator" w:id="0">
    <w:p w:rsidR="00AB36BF" w:rsidRDefault="00AB36B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6BF" w:rsidRDefault="00AB36BF" w:rsidP="00855982">
      <w:pPr>
        <w:spacing w:after="0" w:line="240" w:lineRule="auto"/>
      </w:pPr>
      <w:r>
        <w:separator/>
      </w:r>
    </w:p>
  </w:footnote>
  <w:footnote w:type="continuationSeparator" w:id="0">
    <w:p w:rsidR="00AB36BF" w:rsidRDefault="00AB36BF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A5F" w:rsidRDefault="00351A5F">
    <w:pPr>
      <w:pStyle w:val="Header"/>
    </w:pPr>
    <w:r>
      <w:t>201922004</w:t>
    </w:r>
    <w:r>
      <w:ptab w:relativeTo="margin" w:alignment="center" w:leader="none"/>
    </w:r>
    <w:r>
      <w:t>Namho Kwon</w:t>
    </w:r>
    <w:r>
      <w:ptab w:relativeTo="margin" w:alignment="right" w:leader="none"/>
    </w:r>
    <w:r>
      <w:t>blitz555@dgist.ac.kr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41"/>
    <w:rsid w:val="000D3A41"/>
    <w:rsid w:val="001A2705"/>
    <w:rsid w:val="001D4362"/>
    <w:rsid w:val="002C2DD0"/>
    <w:rsid w:val="00351A5F"/>
    <w:rsid w:val="005A1349"/>
    <w:rsid w:val="007833A7"/>
    <w:rsid w:val="00855982"/>
    <w:rsid w:val="009B7EB4"/>
    <w:rsid w:val="00A10484"/>
    <w:rsid w:val="00AB36BF"/>
    <w:rsid w:val="00AE5542"/>
    <w:rsid w:val="00B11D58"/>
    <w:rsid w:val="00C6798F"/>
    <w:rsid w:val="00CA4B61"/>
    <w:rsid w:val="00F62B7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8E12"/>
  <w15:chartTrackingRefBased/>
  <w15:docId w15:val="{AFA2B9C1-3832-4CEA-93A5-9EF22DFF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2B7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62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r.mathworks.com/help/matlab/ref/polyval.html?lang=e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kr.mathworks.com/help/matlab/ref/polyval.html?lang=e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S_ootzk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41</TotalTime>
  <Pages>8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Namho Kwon</dc:creator>
  <cp:lastModifiedBy>Kwon Namho</cp:lastModifiedBy>
  <cp:revision>8</cp:revision>
  <dcterms:created xsi:type="dcterms:W3CDTF">2019-03-25T12:58:00Z</dcterms:created>
  <dcterms:modified xsi:type="dcterms:W3CDTF">2019-03-25T13:39:00Z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